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1B86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import re</w:t>
      </w:r>
    </w:p>
    <w:p w14:paraId="383EA1F2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5D7989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# Defining the LRRK2 sequence as provided</w:t>
      </w:r>
    </w:p>
    <w:p w14:paraId="4B05538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lrrk2_sequence = (</w:t>
      </w:r>
    </w:p>
    <w:p w14:paraId="26628C9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"MASGSCQGCEEDEETLKKLIVRLNNVQEGKQIETLVQILEDLLVFTYSERASKLFQGKNI"</w:t>
      </w:r>
    </w:p>
    <w:p w14:paraId="2DB7F37E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"HVPLLIVLDSYMRVASVQQVGWSLLCKLIEVCPGTMQSLMGPQDVGNDWEVLGVHQLILK"</w:t>
      </w:r>
    </w:p>
    <w:p w14:paraId="0504E79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"MLTVHNASVNLSVIGLKTLDLLLTSGKITLLILDEESDIFMLIFDAMHSFPANDEVQKLG"</w:t>
      </w:r>
    </w:p>
    <w:p w14:paraId="2834616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"CKALHVLFERVSEEQLTEFVENKDYMILLSALTNFKDEEEIVLHVLHCLHSLAIPCNNVE"</w:t>
      </w:r>
    </w:p>
    <w:p w14:paraId="7C89309C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"VLMSGNVRCYNIVVEAMKAFPMSERIQEVSCCLLHRLTLGNFFNILVLNEVHEFVVKAVQ"</w:t>
      </w:r>
    </w:p>
    <w:p w14:paraId="361AD778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"QYPENAALQISALSCLALLTETIFLNQDLEEKNENQENDDEGEEDKLFWLEACYKALTWH"</w:t>
      </w:r>
    </w:p>
    <w:p w14:paraId="3EC8E7BE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"RKNKHVQEAACWALNNLLMYQNSLHEKIGDEDGHFPAHREVMLSMLMHSSSKEVFQASAN"</w:t>
      </w:r>
    </w:p>
    <w:p w14:paraId="3C6F3300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"ALSTLLEQNVNFRKILLSKGIHLNVLELMQKHIHSPEVAESGCKMLNHLFEGSNTSLDIM"</w:t>
      </w:r>
    </w:p>
    <w:p w14:paraId="11044BB6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"AAVVPKILTVMKRHETSLPVQLEALRAILHFIVPGMPEESREDTEFHHKLNMVKKQCFKN"</w:t>
      </w:r>
    </w:p>
    <w:p w14:paraId="6CD94E3F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"DIHKLVLAALNRFIGNPGIQKCGLKVISSIVHFPDALEMLSLEGAMDSVLHTLQMYPDDQ"</w:t>
      </w:r>
    </w:p>
    <w:p w14:paraId="679BAB83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"EIQCLGLSLIGYLITKKNVFIGTGHLLAKILVSSLYRFKDVAEIQTKGFQTILAILKLSA"</w:t>
      </w:r>
    </w:p>
    <w:p w14:paraId="5A0FBEB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"SFSKLLVHHSFDLVIFHQMSSNIMEQKDQQFLNLCCKCFAKVAMDDYLKNVMLERACDQN"</w:t>
      </w:r>
    </w:p>
    <w:p w14:paraId="2913810A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"NSIMVECLLLLGADANQAKEGSSLICQVCEKESSPKLVELLLNSGSREQDVRKALTISIG"</w:t>
      </w:r>
    </w:p>
    <w:p w14:paraId="6C4A3652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"KGDSQIISLLLRRLALDVANNSICLGGFCIGKVEPSWLGPLFPDKTSNLRKQTNIASTLA"</w:t>
      </w:r>
    </w:p>
    <w:p w14:paraId="7612D1E2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"RMVIRYQMKSAVEEGTASGSDGNFSEDVLSKFDEWTFIPDSSMDSVFAQSDDLDSEGSEG"</w:t>
      </w:r>
    </w:p>
    <w:p w14:paraId="4B0AD31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"SFLVKKKSNSISVGEFYRDAVLQRCSPNLQRHSNSLGPIFDHEDLLKRKRKILSSDDSLR"</w:t>
      </w:r>
    </w:p>
    <w:p w14:paraId="795133A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"SSKLQSHMRHSDSISSLASEREYITSLDLSANELRDIDALSQKCCISVHLEHLEKLELHQ"</w:t>
      </w:r>
    </w:p>
    <w:p w14:paraId="3B36A79E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"NALTSFPQQLCETLKSLTHLDLHSNKFTSFPSYLLKMSCIANLDVSRNDIGPSVVLDPTV"</w:t>
      </w:r>
    </w:p>
    <w:p w14:paraId="3AC9234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"KCPTLKQFNLSYNQLSFVPENLTDVVEKLEQLILEGNKISGICSPLRLKELKILNLSKNH"</w:t>
      </w:r>
    </w:p>
    <w:p w14:paraId="515A39B2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"ISSLSENFLEACPKVESFSARMNFLAAMPFLPPSMTILKLSQNKFSCIPEAILNLPHLRS"</w:t>
      </w:r>
    </w:p>
    <w:p w14:paraId="0D644DA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"LDMSSNDIQYLPGPAHWKSLNLRELLFSHNQISILDLSEKAYLWSRVEKLHLSHNKLKEI"</w:t>
      </w:r>
    </w:p>
    <w:p w14:paraId="5C03363D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"PPEIGCLENLTSLDVSYNLELRSFPNEMGKLSKIWDLPLDELHLNFDFKHIGCKAKDIIR"</w:t>
      </w:r>
    </w:p>
    <w:p w14:paraId="02449BB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"FLQQRLKKAVPYNRMKLMIVGNTGSGKTTLLQQLMKTKKSDLGMQSATVGIDVKDWPIQI"</w:t>
      </w:r>
    </w:p>
    <w:p w14:paraId="1D15FE3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"RDKRKRDLVLNVWDFAGREEFYSTHPHFMTQRALYLAVYDLSKGQAEVDAMKPWLFNIKA"</w:t>
      </w:r>
    </w:p>
    <w:p w14:paraId="6FC56150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"RASSSPVILVGTHLDVSDEKQRKACMSKITKELLNKRGFPAIRDYHFVNATEESDALAKL"</w:t>
      </w:r>
    </w:p>
    <w:p w14:paraId="02331DCC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"RKTIINESLNFKIRDQLVVGQLIPDCYVELEKIILSERKNVPIEFPVIDRKRLLQLVREN"</w:t>
      </w:r>
    </w:p>
    <w:p w14:paraId="7E0AC597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"QLQLDENELPHAVHFLNESGVLLHFQDPALQLSDLYFVEPKWLCKIMAQILTVKVEGCPK"</w:t>
      </w:r>
    </w:p>
    <w:p w14:paraId="7E4B31AF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"HPKGIISRRDVEKFLSKKRKFPKNYMSQYFKLLEKFQIALPIGEEYLLVPSSLSDHRPVI"</w:t>
      </w:r>
    </w:p>
    <w:p w14:paraId="25BDF2D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"ELPHCENSEIIIRLYEMPYFPMGFWSRLINRLLEISPYMLSGRERALRPNRMYWRQGIYL"</w:t>
      </w:r>
    </w:p>
    <w:p w14:paraId="031A3472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"NWSPEAYCLVGSEVLDNHPESFLKITVPSCRKGCILLGQVVDHIDSLMEEWFPGLLEIDI"</w:t>
      </w:r>
    </w:p>
    <w:p w14:paraId="1F5AA31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"CGEGETLLKKWALYSFNDGEEHQKILLDDLMKKAEEGDLLVNPDQPRLTIPISQIAPDLI"</w:t>
      </w:r>
    </w:p>
    <w:p w14:paraId="732EE97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"LADLPRNIMLNNDELEFEQAPEFLLGDGSFGSVYRAAYEGEEVAVKIFNKHTSLRLLRQE"</w:t>
      </w:r>
    </w:p>
    <w:p w14:paraId="69BE8737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"LVVLCHLHHPSLISLLAAGIRPRMLVMELASKGSLDRLLQQDKASLTRTLQHRIALHVAD"</w:t>
      </w:r>
    </w:p>
    <w:p w14:paraId="4D5629DD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"GLRYLHSAMIIYRDLKPHNVLLFTLYPNAAIIAKIADYGIAQYCCRMGIKTSEGTPGFRA"</w:t>
      </w:r>
    </w:p>
    <w:p w14:paraId="7D90D7CD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"PEVARGNVIYNQQADVYSFGLLLYDILTTGGRIVEGLKFPNEFDELEIQGKLPDPVKEYG"</w:t>
      </w:r>
    </w:p>
    <w:p w14:paraId="38B3CF7B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"CAPWPMVEKLIKQCLKENPQERPTSAQVFDILNSAELVCLTRRILLPKNVIVECMVATHH"</w:t>
      </w:r>
    </w:p>
    <w:p w14:paraId="652B6CD6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"NSRNASIWLGCGHTDRGQLSFLDLNTEGYTSEEVADSRILCLALVHLPVEKESWIVSGTQ"</w:t>
      </w:r>
    </w:p>
    <w:p w14:paraId="4DFB2EB3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"SGTLLVINTEDGKKRHTLEKMTDSVTCLYCNSFSKQSKQKNFLLVGTADGKLAIFEDKTV"</w:t>
      </w:r>
    </w:p>
    <w:p w14:paraId="383B648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"KLKGAAPLKILNIGNVSTPLMCLSESTNSTERNVMWGGCGTKIFSFSNDFTIQKLIETRT"</w:t>
      </w:r>
    </w:p>
    <w:p w14:paraId="598BED7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"SQLFSYAAFSDSNIITVVVDTALYIAKQNSPVVEVWDKKTEKLCGLIDCVHFLREVMVKE"</w:t>
      </w:r>
    </w:p>
    <w:p w14:paraId="68222CC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"NKESKHKMSYSGRVKTLCLQKNTALWIGTGGGHILLLDLSTRRLIRVIYNFCNSVRVMMT"</w:t>
      </w:r>
    </w:p>
    <w:p w14:paraId="021C7E67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"AQLGSLKNVMLVLGYNRKNTEGTQKQKEIQSCLTVWDINLPHEVQNLEKHIEVRKELAEK"</w:t>
      </w:r>
    </w:p>
    <w:p w14:paraId="1A29DA0F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"MRRTSVE"</w:t>
      </w:r>
    </w:p>
    <w:p w14:paraId="529F447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)</w:t>
      </w:r>
    </w:p>
    <w:p w14:paraId="4312AA5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> </w:t>
      </w:r>
    </w:p>
    <w:p w14:paraId="3E1D2039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# Function to search for the motif</w:t>
      </w:r>
    </w:p>
    <w:p w14:paraId="7E69FE06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def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find_motif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(sequence):</w:t>
      </w:r>
    </w:p>
    <w:p w14:paraId="43432BC8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motif = r"[WFY][A-Z]{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2}[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ILV]"</w:t>
      </w:r>
    </w:p>
    <w:p w14:paraId="02F37E63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    matches =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re.finditer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>(motif, sequence)</w:t>
      </w:r>
    </w:p>
    <w:p w14:paraId="52445090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results = [(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match.start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>() + 1, 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match.group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()) for match in matches]  # +1 to convert to 1-based index</w:t>
      </w:r>
    </w:p>
    <w:p w14:paraId="21D391CA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   return results</w:t>
      </w:r>
    </w:p>
    <w:p w14:paraId="4C8CA4F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4AA13C2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# Finding motifs in the LRRK2 sequence</w:t>
      </w:r>
    </w:p>
    <w:p w14:paraId="268D3BEC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motif_matches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find_motif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(lrrk2_sequence)</w:t>
      </w:r>
    </w:p>
    <w:p w14:paraId="13409678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2FD922E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# Display the results</w:t>
      </w:r>
    </w:p>
    <w:p w14:paraId="381BEECD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import</w:t>
      </w:r>
      <w:r>
        <w:rPr>
          <w:rStyle w:val="apple-converted-space"/>
          <w:rFonts w:ascii="Calibri" w:hAnsi="Calibri" w:cs="Calibri"/>
          <w:color w:val="212121"/>
          <w:sz w:val="22"/>
          <w:szCs w:val="22"/>
        </w:rPr>
        <w:t> </w:t>
      </w:r>
      <w:r>
        <w:rPr>
          <w:rStyle w:val="outlook-search-highlight"/>
          <w:rFonts w:ascii="Calibri" w:hAnsi="Calibri" w:cs="Calibri"/>
          <w:color w:val="212121"/>
          <w:sz w:val="22"/>
          <w:szCs w:val="22"/>
        </w:rPr>
        <w:t>panda</w:t>
      </w:r>
      <w:r>
        <w:rPr>
          <w:rFonts w:ascii="Calibri" w:hAnsi="Calibri" w:cs="Calibri"/>
          <w:color w:val="212121"/>
          <w:sz w:val="22"/>
          <w:szCs w:val="22"/>
        </w:rPr>
        <w:t>s as pd</w:t>
      </w:r>
    </w:p>
    <w:p w14:paraId="22A4F8E1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df_motif_matches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pd.DataFrame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motif_matches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, columns=["Position", "Motif"])</w:t>
      </w:r>
    </w:p>
    <w:p w14:paraId="2DEC9160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ace_tools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as tools;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tools.display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_dataframe_to_user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(name="LRRK2 Motif Matches",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dataframe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df_motif_matches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)</w:t>
      </w:r>
    </w:p>
    <w:p w14:paraId="6791EE35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46C5B64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df_motif_matches</w:t>
      </w:r>
      <w:proofErr w:type="spellEnd"/>
    </w:p>
    <w:p w14:paraId="2BFAFA00" w14:textId="77777777" w:rsidR="00497F53" w:rsidRDefault="00497F53" w:rsidP="00497F53">
      <w:pPr>
        <w:pStyle w:val="xmsonormal"/>
        <w:spacing w:before="0" w:beforeAutospacing="0" w:after="0" w:afterAutospacing="0"/>
        <w:rPr>
          <w:rFonts w:ascii="Aptos" w:hAnsi="Aptos"/>
          <w:color w:val="212121"/>
          <w:sz w:val="22"/>
          <w:szCs w:val="22"/>
        </w:rPr>
      </w:pPr>
      <w:r>
        <w:rPr>
          <w:rFonts w:ascii="Aptos" w:hAnsi="Aptos"/>
          <w:color w:val="212121"/>
          <w:sz w:val="22"/>
          <w:szCs w:val="22"/>
        </w:rPr>
        <w:t> </w:t>
      </w:r>
    </w:p>
    <w:p w14:paraId="0CEC409A" w14:textId="77777777" w:rsidR="009972F2" w:rsidRDefault="009972F2"/>
    <w:sectPr w:rsidR="009972F2" w:rsidSect="00B0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53"/>
    <w:rsid w:val="0002165A"/>
    <w:rsid w:val="000255BD"/>
    <w:rsid w:val="00044E11"/>
    <w:rsid w:val="0005331F"/>
    <w:rsid w:val="00053A99"/>
    <w:rsid w:val="000815AC"/>
    <w:rsid w:val="000A22EF"/>
    <w:rsid w:val="000B15E4"/>
    <w:rsid w:val="00112E23"/>
    <w:rsid w:val="001259EC"/>
    <w:rsid w:val="00131C71"/>
    <w:rsid w:val="00132BD9"/>
    <w:rsid w:val="001505E7"/>
    <w:rsid w:val="001565E5"/>
    <w:rsid w:val="00160011"/>
    <w:rsid w:val="001868A9"/>
    <w:rsid w:val="0019213D"/>
    <w:rsid w:val="001934C9"/>
    <w:rsid w:val="001B3463"/>
    <w:rsid w:val="001B5F0C"/>
    <w:rsid w:val="001D1A01"/>
    <w:rsid w:val="001D257C"/>
    <w:rsid w:val="001E670F"/>
    <w:rsid w:val="00201FBF"/>
    <w:rsid w:val="00207DC5"/>
    <w:rsid w:val="002122E3"/>
    <w:rsid w:val="00220954"/>
    <w:rsid w:val="00233893"/>
    <w:rsid w:val="00294826"/>
    <w:rsid w:val="002A397F"/>
    <w:rsid w:val="002B0920"/>
    <w:rsid w:val="002B3EAF"/>
    <w:rsid w:val="002D21C0"/>
    <w:rsid w:val="002F6AAC"/>
    <w:rsid w:val="00313E11"/>
    <w:rsid w:val="00317BBA"/>
    <w:rsid w:val="00320BE8"/>
    <w:rsid w:val="003276C8"/>
    <w:rsid w:val="00344C3B"/>
    <w:rsid w:val="00352F02"/>
    <w:rsid w:val="0035496B"/>
    <w:rsid w:val="00374C79"/>
    <w:rsid w:val="00376EE8"/>
    <w:rsid w:val="00394B93"/>
    <w:rsid w:val="003A6F80"/>
    <w:rsid w:val="003D7A9F"/>
    <w:rsid w:val="003F73C3"/>
    <w:rsid w:val="00406412"/>
    <w:rsid w:val="0042505A"/>
    <w:rsid w:val="004419F5"/>
    <w:rsid w:val="00453C19"/>
    <w:rsid w:val="00497F53"/>
    <w:rsid w:val="004D5454"/>
    <w:rsid w:val="004E6FAA"/>
    <w:rsid w:val="00521E34"/>
    <w:rsid w:val="00524F4B"/>
    <w:rsid w:val="0054031B"/>
    <w:rsid w:val="0054442B"/>
    <w:rsid w:val="00585112"/>
    <w:rsid w:val="00587734"/>
    <w:rsid w:val="005936A8"/>
    <w:rsid w:val="005A02A3"/>
    <w:rsid w:val="005A1FA3"/>
    <w:rsid w:val="005C55A2"/>
    <w:rsid w:val="005D3DE1"/>
    <w:rsid w:val="006075EB"/>
    <w:rsid w:val="006163FE"/>
    <w:rsid w:val="0062558C"/>
    <w:rsid w:val="00635E99"/>
    <w:rsid w:val="00687EBD"/>
    <w:rsid w:val="00692080"/>
    <w:rsid w:val="00695B43"/>
    <w:rsid w:val="006A00BF"/>
    <w:rsid w:val="006A7BDA"/>
    <w:rsid w:val="006B5EB8"/>
    <w:rsid w:val="006B6109"/>
    <w:rsid w:val="006E6EE2"/>
    <w:rsid w:val="006F2EDC"/>
    <w:rsid w:val="00703DCB"/>
    <w:rsid w:val="0074402B"/>
    <w:rsid w:val="00744F78"/>
    <w:rsid w:val="00756252"/>
    <w:rsid w:val="00763339"/>
    <w:rsid w:val="0079178B"/>
    <w:rsid w:val="007B745E"/>
    <w:rsid w:val="007E4A3D"/>
    <w:rsid w:val="007F3933"/>
    <w:rsid w:val="00812ECC"/>
    <w:rsid w:val="00815E98"/>
    <w:rsid w:val="00831989"/>
    <w:rsid w:val="00834111"/>
    <w:rsid w:val="00840B24"/>
    <w:rsid w:val="00867F63"/>
    <w:rsid w:val="00886584"/>
    <w:rsid w:val="0089210F"/>
    <w:rsid w:val="008B2417"/>
    <w:rsid w:val="008C32AC"/>
    <w:rsid w:val="00915266"/>
    <w:rsid w:val="00963ACB"/>
    <w:rsid w:val="0098005A"/>
    <w:rsid w:val="00984B91"/>
    <w:rsid w:val="009855E0"/>
    <w:rsid w:val="009972F2"/>
    <w:rsid w:val="009A737D"/>
    <w:rsid w:val="009A7572"/>
    <w:rsid w:val="009B27AD"/>
    <w:rsid w:val="009D101E"/>
    <w:rsid w:val="009F097E"/>
    <w:rsid w:val="009F326E"/>
    <w:rsid w:val="00A132DC"/>
    <w:rsid w:val="00A348BC"/>
    <w:rsid w:val="00A37521"/>
    <w:rsid w:val="00A529E4"/>
    <w:rsid w:val="00A91757"/>
    <w:rsid w:val="00AA7DB1"/>
    <w:rsid w:val="00AF06F4"/>
    <w:rsid w:val="00B02E17"/>
    <w:rsid w:val="00B045B4"/>
    <w:rsid w:val="00B446CB"/>
    <w:rsid w:val="00B45B89"/>
    <w:rsid w:val="00B57401"/>
    <w:rsid w:val="00B57829"/>
    <w:rsid w:val="00B60234"/>
    <w:rsid w:val="00B65FE0"/>
    <w:rsid w:val="00B7183F"/>
    <w:rsid w:val="00B72711"/>
    <w:rsid w:val="00B96D97"/>
    <w:rsid w:val="00BB3702"/>
    <w:rsid w:val="00BC22AE"/>
    <w:rsid w:val="00BE162E"/>
    <w:rsid w:val="00BF34D5"/>
    <w:rsid w:val="00BF6401"/>
    <w:rsid w:val="00C012FB"/>
    <w:rsid w:val="00C01C7B"/>
    <w:rsid w:val="00C10576"/>
    <w:rsid w:val="00C444CF"/>
    <w:rsid w:val="00C677F5"/>
    <w:rsid w:val="00C8661D"/>
    <w:rsid w:val="00CA69F0"/>
    <w:rsid w:val="00CB5492"/>
    <w:rsid w:val="00CE4D10"/>
    <w:rsid w:val="00D0604E"/>
    <w:rsid w:val="00D15B02"/>
    <w:rsid w:val="00D17F81"/>
    <w:rsid w:val="00D24AB8"/>
    <w:rsid w:val="00D5314D"/>
    <w:rsid w:val="00D55AA4"/>
    <w:rsid w:val="00D57D5D"/>
    <w:rsid w:val="00D66CFF"/>
    <w:rsid w:val="00D90F98"/>
    <w:rsid w:val="00DC3D3B"/>
    <w:rsid w:val="00DD38F1"/>
    <w:rsid w:val="00DE47C3"/>
    <w:rsid w:val="00E06948"/>
    <w:rsid w:val="00E26E81"/>
    <w:rsid w:val="00E34CB6"/>
    <w:rsid w:val="00E466C0"/>
    <w:rsid w:val="00E65EF0"/>
    <w:rsid w:val="00EA300C"/>
    <w:rsid w:val="00EC2DD6"/>
    <w:rsid w:val="00ED5A4A"/>
    <w:rsid w:val="00EF7795"/>
    <w:rsid w:val="00F200DA"/>
    <w:rsid w:val="00F43434"/>
    <w:rsid w:val="00F469C9"/>
    <w:rsid w:val="00F64D81"/>
    <w:rsid w:val="00FD309B"/>
    <w:rsid w:val="00FD5833"/>
    <w:rsid w:val="00FE3456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1C1F"/>
  <w15:chartTrackingRefBased/>
  <w15:docId w15:val="{D6254A11-38B2-9046-9964-C9DEEDD6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97F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97F53"/>
  </w:style>
  <w:style w:type="character" w:customStyle="1" w:styleId="outlook-search-highlight">
    <w:name w:val="outlook-search-highlight"/>
    <w:basedOn w:val="DefaultParagraphFont"/>
    <w:rsid w:val="0049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Ferguson, Shawn</cp:lastModifiedBy>
  <cp:revision>1</cp:revision>
  <dcterms:created xsi:type="dcterms:W3CDTF">2024-11-25T18:09:00Z</dcterms:created>
  <dcterms:modified xsi:type="dcterms:W3CDTF">2024-11-25T18:10:00Z</dcterms:modified>
</cp:coreProperties>
</file>